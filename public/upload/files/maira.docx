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:rsidR="00692703" w:rsidRDefault="004965B6" w:rsidP="00692570">
            <w:pPr>
              <w:pStyle w:val="Title"/>
              <w:rPr>
                <w:rStyle w:val="IntenseEmphasis"/>
              </w:rPr>
            </w:pPr>
            <w:r>
              <w:t xml:space="preserve">Maira </w:t>
            </w:r>
            <w:r>
              <w:rPr>
                <w:rStyle w:val="IntenseEmphasis"/>
              </w:rPr>
              <w:t>jannat</w:t>
            </w:r>
          </w:p>
          <w:p w:rsidR="00692570" w:rsidRDefault="004965B6" w:rsidP="00692570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 #4 st#8 salamat mohalla mohni road lhr 03324909142</w:t>
            </w:r>
          </w:p>
          <w:p w:rsidR="00692703" w:rsidRPr="00692570" w:rsidRDefault="004965B6" w:rsidP="00692570">
            <w:pPr>
              <w:pStyle w:val="Title"/>
              <w:rPr>
                <w:sz w:val="24"/>
                <w:szCs w:val="24"/>
              </w:rPr>
            </w:pPr>
            <w:hyperlink r:id="rId7" w:history="1">
              <w:r w:rsidRPr="00F20E8F">
                <w:rPr>
                  <w:rStyle w:val="Hyperlink"/>
                  <w:sz w:val="24"/>
                  <w:szCs w:val="24"/>
                </w:rPr>
                <w:t>buttmaira54@yahoo.com</w:t>
              </w:r>
            </w:hyperlink>
            <w:r w:rsidR="00692570">
              <w:rPr>
                <w:sz w:val="24"/>
                <w:szCs w:val="24"/>
              </w:rPr>
              <w:t xml:space="preserve"> </w:t>
            </w:r>
            <w:r w:rsidR="00692703" w:rsidRPr="00CF1A49">
              <w:t xml:space="preserve"> </w:t>
            </w:r>
          </w:p>
        </w:tc>
      </w:tr>
      <w:tr w:rsidR="009571D8" w:rsidRPr="00CF1A49" w:rsidTr="00692703">
        <w:tc>
          <w:tcPr>
            <w:tcW w:w="9360" w:type="dxa"/>
            <w:tcMar>
              <w:top w:w="432" w:type="dxa"/>
            </w:tcMar>
          </w:tcPr>
          <w:p w:rsidR="001755A8" w:rsidRPr="00CF1A49" w:rsidRDefault="00692570" w:rsidP="00692570">
            <w:pPr>
              <w:contextualSpacing w:val="0"/>
            </w:pPr>
            <w:r>
              <w:t xml:space="preserve">I want to apply as an internee to get experience and to learn through practical. </w:t>
            </w:r>
          </w:p>
        </w:tc>
      </w:tr>
    </w:tbl>
    <w:sdt>
      <w:sdtPr>
        <w:alias w:val="Education:"/>
        <w:tag w:val="Education:"/>
        <w:id w:val="-1908763273"/>
        <w:placeholder>
          <w:docPart w:val="0B0F8C547B5B45AFBEB7B406A1E30F93"/>
        </w:placeholder>
        <w:temporary/>
        <w:showingPlcHdr/>
        <w15:appearance w15:val="hidden"/>
      </w:sdtPr>
      <w:sdtEndPr/>
      <w:sdtContent>
        <w:p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:rsidTr="00D66A52">
        <w:tc>
          <w:tcPr>
            <w:tcW w:w="9355" w:type="dxa"/>
          </w:tcPr>
          <w:p w:rsidR="001D0BF1" w:rsidRPr="00CF1A49" w:rsidRDefault="00692570" w:rsidP="001D0BF1">
            <w:pPr>
              <w:pStyle w:val="Heading3"/>
              <w:contextualSpacing w:val="0"/>
              <w:outlineLvl w:val="2"/>
            </w:pPr>
            <w:r>
              <w:t>Mar</w:t>
            </w:r>
            <w:r w:rsidR="004965B6">
              <w:t xml:space="preserve"> 2012</w:t>
            </w:r>
          </w:p>
          <w:p w:rsidR="001D0BF1" w:rsidRPr="00CF1A49" w:rsidRDefault="00692570" w:rsidP="001D0BF1">
            <w:pPr>
              <w:pStyle w:val="Heading2"/>
              <w:contextualSpacing w:val="0"/>
              <w:outlineLvl w:val="1"/>
            </w:pPr>
            <w:r>
              <w:t>matric</w:t>
            </w:r>
            <w:r w:rsidR="001D0BF1" w:rsidRPr="00CF1A49">
              <w:t xml:space="preserve">, </w:t>
            </w:r>
            <w:r w:rsidR="004965B6">
              <w:rPr>
                <w:rStyle w:val="SubtleReference"/>
              </w:rPr>
              <w:t>madrasa-tul-banat girls high school</w:t>
            </w:r>
          </w:p>
          <w:p w:rsidR="007538DC" w:rsidRPr="00CF1A49" w:rsidRDefault="00692570" w:rsidP="00692570">
            <w:pPr>
              <w:contextualSpacing w:val="0"/>
            </w:pPr>
            <w:r>
              <w:t>GRADE A</w:t>
            </w:r>
          </w:p>
        </w:tc>
      </w:tr>
      <w:tr w:rsidR="00F61DF9" w:rsidRPr="00CF1A49" w:rsidTr="00F61DF9">
        <w:tc>
          <w:tcPr>
            <w:tcW w:w="9355" w:type="dxa"/>
            <w:tcMar>
              <w:top w:w="216" w:type="dxa"/>
            </w:tcMar>
          </w:tcPr>
          <w:p w:rsidR="00F61DF9" w:rsidRPr="00CF1A49" w:rsidRDefault="00977488" w:rsidP="00F61DF9">
            <w:pPr>
              <w:pStyle w:val="Heading3"/>
              <w:contextualSpacing w:val="0"/>
              <w:outlineLvl w:val="2"/>
            </w:pPr>
            <w:r>
              <w:t>april</w:t>
            </w:r>
            <w:bookmarkStart w:id="0" w:name="_GoBack"/>
            <w:bookmarkEnd w:id="0"/>
            <w:r w:rsidR="004965B6">
              <w:t xml:space="preserve"> 2014</w:t>
            </w:r>
          </w:p>
          <w:p w:rsidR="00F61DF9" w:rsidRPr="00CF1A49" w:rsidRDefault="00692570" w:rsidP="00F61DF9">
            <w:pPr>
              <w:pStyle w:val="Heading2"/>
              <w:contextualSpacing w:val="0"/>
              <w:outlineLvl w:val="1"/>
            </w:pPr>
            <w:r>
              <w:t>INTERMEDIATE</w:t>
            </w:r>
            <w:r w:rsidR="00F61DF9" w:rsidRPr="00CF1A49">
              <w:t xml:space="preserve">, </w:t>
            </w:r>
            <w:r>
              <w:rPr>
                <w:rStyle w:val="SubtleReference"/>
              </w:rPr>
              <w:t xml:space="preserve">PUNJAB GROUP OF COLLEGES </w:t>
            </w:r>
          </w:p>
          <w:p w:rsidR="00F61DF9" w:rsidRDefault="00692570" w:rsidP="00692570">
            <w:r>
              <w:t>GARDE B</w:t>
            </w:r>
          </w:p>
          <w:p w:rsidR="00692570" w:rsidRDefault="00692570" w:rsidP="00692570"/>
          <w:p w:rsidR="00692570" w:rsidRDefault="00692570" w:rsidP="00692570">
            <w:r>
              <w:t xml:space="preserve">UNDERGRAD </w:t>
            </w:r>
          </w:p>
          <w:p w:rsidR="00692570" w:rsidRDefault="00692570" w:rsidP="00692570">
            <w:r>
              <w:t xml:space="preserve">BSCS (HONS), UNIVERSITY OF SOUTH ASIA </w:t>
            </w:r>
          </w:p>
          <w:p w:rsidR="00692570" w:rsidRDefault="00B90DAA" w:rsidP="00692570">
            <w:r>
              <w:t>CGPA= 3</w:t>
            </w:r>
            <w:r w:rsidR="004965B6">
              <w:t>.23</w:t>
            </w:r>
          </w:p>
        </w:tc>
      </w:tr>
    </w:tbl>
    <w:sdt>
      <w:sdtPr>
        <w:alias w:val="Skills:"/>
        <w:tag w:val="Skills:"/>
        <w:id w:val="-1392877668"/>
        <w:placeholder>
          <w:docPart w:val="7B4B13D8FDC748548FA243B8F5967080"/>
        </w:placeholder>
        <w:temporary/>
        <w:showingPlcHdr/>
        <w15:appearance w15:val="hidden"/>
      </w:sdtPr>
      <w:sdtEndPr/>
      <w:sdtContent>
        <w:p w:rsidR="00486277" w:rsidRPr="00CF1A49" w:rsidRDefault="00486277" w:rsidP="00486277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:rsidTr="00CF1A49">
        <w:tc>
          <w:tcPr>
            <w:tcW w:w="4675" w:type="dxa"/>
          </w:tcPr>
          <w:p w:rsidR="001F4E6D" w:rsidRDefault="00692570" w:rsidP="00692570">
            <w:pPr>
              <w:pStyle w:val="ListBullet"/>
              <w:contextualSpacing w:val="0"/>
            </w:pPr>
            <w:r>
              <w:t>COMMUNICATION SKILLS</w:t>
            </w:r>
          </w:p>
          <w:p w:rsidR="00692570" w:rsidRDefault="00692570" w:rsidP="00692570">
            <w:pPr>
              <w:pStyle w:val="ListBullet"/>
              <w:contextualSpacing w:val="0"/>
            </w:pPr>
            <w:r>
              <w:t>MANAGEMENT SKILLS</w:t>
            </w:r>
          </w:p>
          <w:p w:rsidR="00692570" w:rsidRPr="006E1507" w:rsidRDefault="00692570" w:rsidP="00692570">
            <w:pPr>
              <w:pStyle w:val="ListBullet"/>
              <w:contextualSpacing w:val="0"/>
            </w:pPr>
            <w:r>
              <w:t>C++</w:t>
            </w:r>
          </w:p>
        </w:tc>
        <w:tc>
          <w:tcPr>
            <w:tcW w:w="4675" w:type="dxa"/>
            <w:tcMar>
              <w:left w:w="360" w:type="dxa"/>
            </w:tcMar>
          </w:tcPr>
          <w:p w:rsidR="00692570" w:rsidRDefault="00692570" w:rsidP="004965B6">
            <w:pPr>
              <w:pStyle w:val="ListBullet"/>
              <w:contextualSpacing w:val="0"/>
            </w:pPr>
            <w:r>
              <w:t xml:space="preserve">GRAPHICS AND ANIMATION </w:t>
            </w:r>
          </w:p>
          <w:p w:rsidR="00692570" w:rsidRPr="006E1507" w:rsidRDefault="00692570" w:rsidP="00692570">
            <w:pPr>
              <w:pStyle w:val="ListBullet"/>
              <w:contextualSpacing w:val="0"/>
            </w:pPr>
            <w:r>
              <w:t>DATABASES</w:t>
            </w:r>
          </w:p>
        </w:tc>
      </w:tr>
    </w:tbl>
    <w:p w:rsidR="00B51D1B" w:rsidRDefault="00692570" w:rsidP="00692570">
      <w:pPr>
        <w:pStyle w:val="Heading1"/>
      </w:pPr>
      <w:r>
        <w:t>ACTIVITES:</w:t>
      </w:r>
    </w:p>
    <w:p w:rsidR="004965B6" w:rsidRDefault="004965B6" w:rsidP="00692570">
      <w:pPr>
        <w:pStyle w:val="Heading1"/>
      </w:pPr>
      <w:r>
        <w:t xml:space="preserve">STUDIES </w:t>
      </w:r>
    </w:p>
    <w:p w:rsidR="00692570" w:rsidRDefault="00692570" w:rsidP="00692570">
      <w:pPr>
        <w:pStyle w:val="Heading1"/>
      </w:pPr>
      <w:r>
        <w:t xml:space="preserve">EVENT MANAGEMENT </w:t>
      </w:r>
    </w:p>
    <w:p w:rsidR="00692570" w:rsidRDefault="00692570" w:rsidP="00692570">
      <w:pPr>
        <w:pStyle w:val="Heading1"/>
      </w:pPr>
      <w:r>
        <w:t xml:space="preserve">WELFARE WORK  </w:t>
      </w:r>
    </w:p>
    <w:p w:rsidR="00692570" w:rsidRPr="006E1507" w:rsidRDefault="00692570" w:rsidP="00692570">
      <w:pPr>
        <w:pStyle w:val="Heading1"/>
      </w:pPr>
    </w:p>
    <w:sectPr w:rsidR="00692570" w:rsidRPr="006E1507" w:rsidSect="005A1B10">
      <w:footerReference w:type="default" r:id="rId8"/>
      <w:headerReference w:type="first" r:id="rId9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703D" w:rsidRDefault="00CA703D" w:rsidP="0068194B">
      <w:r>
        <w:separator/>
      </w:r>
    </w:p>
    <w:p w:rsidR="00CA703D" w:rsidRDefault="00CA703D"/>
    <w:p w:rsidR="00CA703D" w:rsidRDefault="00CA703D"/>
  </w:endnote>
  <w:endnote w:type="continuationSeparator" w:id="0">
    <w:p w:rsidR="00CA703D" w:rsidRDefault="00CA703D" w:rsidP="0068194B">
      <w:r>
        <w:continuationSeparator/>
      </w:r>
    </w:p>
    <w:p w:rsidR="00CA703D" w:rsidRDefault="00CA703D"/>
    <w:p w:rsidR="00CA703D" w:rsidRDefault="00CA703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703D" w:rsidRDefault="00CA703D" w:rsidP="0068194B">
      <w:r>
        <w:separator/>
      </w:r>
    </w:p>
    <w:p w:rsidR="00CA703D" w:rsidRDefault="00CA703D"/>
    <w:p w:rsidR="00CA703D" w:rsidRDefault="00CA703D"/>
  </w:footnote>
  <w:footnote w:type="continuationSeparator" w:id="0">
    <w:p w:rsidR="00CA703D" w:rsidRDefault="00CA703D" w:rsidP="0068194B">
      <w:r>
        <w:continuationSeparator/>
      </w:r>
    </w:p>
    <w:p w:rsidR="00CA703D" w:rsidRDefault="00CA703D"/>
    <w:p w:rsidR="00CA703D" w:rsidRDefault="00CA703D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EDD98AC" wp14:editId="1636F99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2BA36C88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570"/>
    <w:rsid w:val="000001EF"/>
    <w:rsid w:val="00007322"/>
    <w:rsid w:val="00007728"/>
    <w:rsid w:val="00024584"/>
    <w:rsid w:val="00024730"/>
    <w:rsid w:val="00055E95"/>
    <w:rsid w:val="0007021F"/>
    <w:rsid w:val="000B2BA5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965B6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570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488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90DAA"/>
    <w:rsid w:val="00BA1546"/>
    <w:rsid w:val="00BB4E51"/>
    <w:rsid w:val="00BD431F"/>
    <w:rsid w:val="00BE423E"/>
    <w:rsid w:val="00BF61AC"/>
    <w:rsid w:val="00C47FA6"/>
    <w:rsid w:val="00C57FC6"/>
    <w:rsid w:val="00C66A7D"/>
    <w:rsid w:val="00C779DA"/>
    <w:rsid w:val="00C814F7"/>
    <w:rsid w:val="00CA4B4D"/>
    <w:rsid w:val="00CA703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5CC2EAB-ACB0-4E8E-B8FF-2779BEAFA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buttmaira54@yahoo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-20025\AppData\Roaming\Microsoft\Templates\Chronological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B0F8C547B5B45AFBEB7B406A1E30F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6820-F67C-48B1-ADC0-EDEC69C35C08}"/>
      </w:docPartPr>
      <w:docPartBody>
        <w:p w:rsidR="00000000" w:rsidRDefault="00BA7358">
          <w:pPr>
            <w:pStyle w:val="0B0F8C547B5B45AFBEB7B406A1E30F93"/>
          </w:pPr>
          <w:r w:rsidRPr="00CF1A49">
            <w:t>Education</w:t>
          </w:r>
        </w:p>
      </w:docPartBody>
    </w:docPart>
    <w:docPart>
      <w:docPartPr>
        <w:name w:val="7B4B13D8FDC748548FA243B8F59670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C6F3B1-B232-4923-8444-9D799F43CB0F}"/>
      </w:docPartPr>
      <w:docPartBody>
        <w:p w:rsidR="00000000" w:rsidRDefault="00BA7358">
          <w:pPr>
            <w:pStyle w:val="7B4B13D8FDC748548FA243B8F5967080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358"/>
    <w:rsid w:val="00BA7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3079C070E46421ABC362C3792518FEA">
    <w:name w:val="E3079C070E46421ABC362C3792518FEA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77BCE7DA78B54FA5B2DA02E158C254BF">
    <w:name w:val="77BCE7DA78B54FA5B2DA02E158C254BF"/>
  </w:style>
  <w:style w:type="paragraph" w:customStyle="1" w:styleId="5F9EA0D84D9347539F13B18B8431899A">
    <w:name w:val="5F9EA0D84D9347539F13B18B8431899A"/>
  </w:style>
  <w:style w:type="paragraph" w:customStyle="1" w:styleId="3CC1906FDEA64AC89D77209C357E19C1">
    <w:name w:val="3CC1906FDEA64AC89D77209C357E19C1"/>
  </w:style>
  <w:style w:type="paragraph" w:customStyle="1" w:styleId="516B5F1B4DCF483EAED3096189DD2CAE">
    <w:name w:val="516B5F1B4DCF483EAED3096189DD2CAE"/>
  </w:style>
  <w:style w:type="paragraph" w:customStyle="1" w:styleId="4C297E7971D2484BB18BAFD301BBEEF0">
    <w:name w:val="4C297E7971D2484BB18BAFD301BBEEF0"/>
  </w:style>
  <w:style w:type="paragraph" w:customStyle="1" w:styleId="C4907352BD964B6FAB97B6EFEE258349">
    <w:name w:val="C4907352BD964B6FAB97B6EFEE258349"/>
  </w:style>
  <w:style w:type="paragraph" w:customStyle="1" w:styleId="4B1DDEA07C2B42D79B9F8C509ED7E5B2">
    <w:name w:val="4B1DDEA07C2B42D79B9F8C509ED7E5B2"/>
  </w:style>
  <w:style w:type="paragraph" w:customStyle="1" w:styleId="74228D6F71054D52ABC67223B4A59F97">
    <w:name w:val="74228D6F71054D52ABC67223B4A59F97"/>
  </w:style>
  <w:style w:type="paragraph" w:customStyle="1" w:styleId="E3BAE46984994BB69A97EC5259536D1A">
    <w:name w:val="E3BAE46984994BB69A97EC5259536D1A"/>
  </w:style>
  <w:style w:type="paragraph" w:customStyle="1" w:styleId="73E06C1972124DA7BDF18E33F3D4CA37">
    <w:name w:val="73E06C1972124DA7BDF18E33F3D4CA37"/>
  </w:style>
  <w:style w:type="paragraph" w:customStyle="1" w:styleId="25D6D791A1C84AE98EAFB8C01AE1A5F5">
    <w:name w:val="25D6D791A1C84AE98EAFB8C01AE1A5F5"/>
  </w:style>
  <w:style w:type="paragraph" w:customStyle="1" w:styleId="FA4776C251AB460F8F5E5133CA3C9F4C">
    <w:name w:val="FA4776C251AB460F8F5E5133CA3C9F4C"/>
  </w:style>
  <w:style w:type="paragraph" w:customStyle="1" w:styleId="CE53A6EE2D3F4CA4BD15B9AF8EC3D17E">
    <w:name w:val="CE53A6EE2D3F4CA4BD15B9AF8EC3D17E"/>
  </w:style>
  <w:style w:type="paragraph" w:customStyle="1" w:styleId="DC274580205B4726BE872947A15C1488">
    <w:name w:val="DC274580205B4726BE872947A15C1488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890E7143AE3D4D8DAC0FFF97786775E1">
    <w:name w:val="890E7143AE3D4D8DAC0FFF97786775E1"/>
  </w:style>
  <w:style w:type="paragraph" w:customStyle="1" w:styleId="43310455401B41D99AB974B9E900C685">
    <w:name w:val="43310455401B41D99AB974B9E900C685"/>
  </w:style>
  <w:style w:type="paragraph" w:customStyle="1" w:styleId="7296B3C3531C4C06A233F1938BDDE7BE">
    <w:name w:val="7296B3C3531C4C06A233F1938BDDE7BE"/>
  </w:style>
  <w:style w:type="paragraph" w:customStyle="1" w:styleId="05F6E02400DA42849CC3EAE947E9E53A">
    <w:name w:val="05F6E02400DA42849CC3EAE947E9E53A"/>
  </w:style>
  <w:style w:type="paragraph" w:customStyle="1" w:styleId="828CAB03F7464F4DB565C63AC5F6D9F0">
    <w:name w:val="828CAB03F7464F4DB565C63AC5F6D9F0"/>
  </w:style>
  <w:style w:type="paragraph" w:customStyle="1" w:styleId="C066B81F2A724F2191132DAB3115F5B2">
    <w:name w:val="C066B81F2A724F2191132DAB3115F5B2"/>
  </w:style>
  <w:style w:type="paragraph" w:customStyle="1" w:styleId="F2D7C29CE80043EFAA4513F09E769226">
    <w:name w:val="F2D7C29CE80043EFAA4513F09E769226"/>
  </w:style>
  <w:style w:type="paragraph" w:customStyle="1" w:styleId="0B0F8C547B5B45AFBEB7B406A1E30F93">
    <w:name w:val="0B0F8C547B5B45AFBEB7B406A1E30F93"/>
  </w:style>
  <w:style w:type="paragraph" w:customStyle="1" w:styleId="36EFDD4B5BEB4CB7A45FA3C5FAA96A33">
    <w:name w:val="36EFDD4B5BEB4CB7A45FA3C5FAA96A33"/>
  </w:style>
  <w:style w:type="paragraph" w:customStyle="1" w:styleId="6B4ED93FAE55433582D5D08D6CB7F89F">
    <w:name w:val="6B4ED93FAE55433582D5D08D6CB7F89F"/>
  </w:style>
  <w:style w:type="paragraph" w:customStyle="1" w:styleId="DCB0E1D2A52C43D0A446CFEB4FFB9C4B">
    <w:name w:val="DCB0E1D2A52C43D0A446CFEB4FFB9C4B"/>
  </w:style>
  <w:style w:type="paragraph" w:customStyle="1" w:styleId="A0F16DADC59E4621A0108E0BC46ECA9D">
    <w:name w:val="A0F16DADC59E4621A0108E0BC46ECA9D"/>
  </w:style>
  <w:style w:type="paragraph" w:customStyle="1" w:styleId="6DAED147E7B641D7B0CC1F3622DA3C3C">
    <w:name w:val="6DAED147E7B641D7B0CC1F3622DA3C3C"/>
  </w:style>
  <w:style w:type="paragraph" w:customStyle="1" w:styleId="CA1E9E64DB034D42A55B398B451913C3">
    <w:name w:val="CA1E9E64DB034D42A55B398B451913C3"/>
  </w:style>
  <w:style w:type="paragraph" w:customStyle="1" w:styleId="3FA1ACD25BF844BC990AD9372463DDE2">
    <w:name w:val="3FA1ACD25BF844BC990AD9372463DDE2"/>
  </w:style>
  <w:style w:type="paragraph" w:customStyle="1" w:styleId="9FA3BBF94B4A4D8390C1E7DB613490B8">
    <w:name w:val="9FA3BBF94B4A4D8390C1E7DB613490B8"/>
  </w:style>
  <w:style w:type="paragraph" w:customStyle="1" w:styleId="CBFD8486B2D04CB292BE4629FCB3A545">
    <w:name w:val="CBFD8486B2D04CB292BE4629FCB3A545"/>
  </w:style>
  <w:style w:type="paragraph" w:customStyle="1" w:styleId="CADD15430C74408A92892C41E79E82A8">
    <w:name w:val="CADD15430C74408A92892C41E79E82A8"/>
  </w:style>
  <w:style w:type="paragraph" w:customStyle="1" w:styleId="7B4B13D8FDC748548FA243B8F5967080">
    <w:name w:val="7B4B13D8FDC748548FA243B8F5967080"/>
  </w:style>
  <w:style w:type="paragraph" w:customStyle="1" w:styleId="26C73282FB544E29B6683949D92D838F">
    <w:name w:val="26C73282FB544E29B6683949D92D838F"/>
  </w:style>
  <w:style w:type="paragraph" w:customStyle="1" w:styleId="690FACCE166F4B4FA294B9C95F5B6262">
    <w:name w:val="690FACCE166F4B4FA294B9C95F5B6262"/>
  </w:style>
  <w:style w:type="paragraph" w:customStyle="1" w:styleId="90B7908F00CF4AE289D9BF4F8DFED4D6">
    <w:name w:val="90B7908F00CF4AE289D9BF4F8DFED4D6"/>
  </w:style>
  <w:style w:type="paragraph" w:customStyle="1" w:styleId="1EA0A9FEC3C84B4AA5FA0BE48B00C39E">
    <w:name w:val="1EA0A9FEC3C84B4AA5FA0BE48B00C39E"/>
  </w:style>
  <w:style w:type="paragraph" w:customStyle="1" w:styleId="1A285155AC644327973A8D85D63289AB">
    <w:name w:val="1A285155AC644327973A8D85D63289AB"/>
  </w:style>
  <w:style w:type="paragraph" w:customStyle="1" w:styleId="9B8AB84E972E45108F91C81C227B8F6F">
    <w:name w:val="9B8AB84E972E45108F91C81C227B8F6F"/>
  </w:style>
  <w:style w:type="paragraph" w:customStyle="1" w:styleId="DFEEE4D68E0543FDA4B42AE9F05BE37B">
    <w:name w:val="DFEEE4D68E0543FDA4B42AE9F05BE37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Chronological Resume (Modern design)</Template>
  <TotalTime>17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b-20025</dc:creator>
  <cp:keywords/>
  <dc:description/>
  <cp:lastModifiedBy>b-20025</cp:lastModifiedBy>
  <cp:revision>3</cp:revision>
  <dcterms:created xsi:type="dcterms:W3CDTF">2018-01-23T04:21:00Z</dcterms:created>
  <dcterms:modified xsi:type="dcterms:W3CDTF">2018-01-23T04:38:00Z</dcterms:modified>
  <cp:category/>
</cp:coreProperties>
</file>